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9E" w:rsidRDefault="003C0E9E" w:rsidP="00561B8C">
      <w:pPr>
        <w:spacing w:after="0"/>
      </w:pPr>
      <w:r>
        <w:t xml:space="preserve">                   </w:t>
      </w:r>
    </w:p>
    <w:p w:rsidR="003C0E9E" w:rsidRPr="004823CF" w:rsidRDefault="003C0E9E" w:rsidP="004823CF">
      <w:pPr>
        <w:spacing w:after="0"/>
        <w:ind w:firstLine="720"/>
        <w:rPr>
          <w:sz w:val="16"/>
          <w:szCs w:val="16"/>
        </w:rPr>
      </w:pP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476.7pt;margin-top:66.05pt;width:98.1pt;height:58.4pt;rotation:1883051fd;z-index:251661312" adj="11900,34724">
            <v:textbox style="mso-next-textbox:#_x0000_s1026">
              <w:txbxContent>
                <w:p w:rsidR="003C0E9E" w:rsidRPr="00263278" w:rsidRDefault="003C0E9E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40"/>
                      <w:szCs w:val="40"/>
                    </w:rPr>
                    <w:t xml:space="preserve"> Rust</w:t>
                  </w:r>
                </w:p>
                <w:p w:rsidR="003C0E9E" w:rsidRDefault="003C0E9E"/>
              </w:txbxContent>
            </v:textbox>
          </v:shape>
        </w:pict>
      </w:r>
      <w:r>
        <w:rPr>
          <w:noProof/>
        </w:rPr>
        <w:pict>
          <v:shape id="_x0000_s1027" type="#_x0000_t106" style="position:absolute;left:0;text-align:left;margin-left:-1.8pt;margin-top:66.05pt;width:90.65pt;height:58.4pt;rotation:-1145431fd;z-index:251662336" adj="18080,27246">
            <v:textbox style="mso-next-textbox:#_x0000_s1027">
              <w:txbxContent>
                <w:p w:rsidR="003C0E9E" w:rsidRPr="00263278" w:rsidRDefault="003C0E9E" w:rsidP="008503D9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 w:rsidRPr="00263278">
                    <w:rPr>
                      <w:rFonts w:ascii="Comic Sans MS" w:hAnsi="Comic Sans MS"/>
                      <w:b/>
                      <w:sz w:val="40"/>
                      <w:szCs w:val="40"/>
                    </w:rPr>
                    <w:t>Snow</w:t>
                  </w:r>
                </w:p>
                <w:p w:rsidR="003C0E9E" w:rsidRDefault="003C0E9E" w:rsidP="008503D9"/>
              </w:txbxContent>
            </v:textbox>
          </v:shape>
        </w:pict>
      </w:r>
      <w:r>
        <w:t xml:space="preserve"> </w:t>
      </w:r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65.75pt;height:55.5pt" fillcolor="#9400ed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40pt;v-text-kern:t" trim="t" fitpath="t" string="2010 FALL INTO WINTER"/>
          </v:shape>
        </w:pict>
      </w:r>
      <w:r>
        <w:tab/>
      </w:r>
      <w:r>
        <w:tab/>
      </w:r>
      <w:r>
        <w:tab/>
        <w:t xml:space="preserve">     </w:t>
      </w:r>
    </w:p>
    <w:p w:rsidR="003C0E9E" w:rsidRDefault="003C0E9E" w:rsidP="00657A36">
      <w:pPr>
        <w:spacing w:after="0"/>
        <w:ind w:left="2160"/>
      </w:pPr>
      <w: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6" type="#_x0000_t174" style="width:332.25pt;height:40.5pt" adj=",10800" fillcolor="#99f">
            <v:fill color2="#099" focus="100%" type="gradient"/>
            <v:shadow on="t" color="silver" opacity="52429f" offset="3pt,3pt"/>
            <v:textpath style="font-family:&quot;OldgateLaneOutline&quot;;v-text-kern:t" trim="t" fitpath="t" string="Carwash &amp; Auto Detailing"/>
          </v:shape>
        </w:pict>
      </w:r>
    </w:p>
    <w:p w:rsidR="003C0E9E" w:rsidRPr="00BD3554" w:rsidRDefault="003C0E9E" w:rsidP="00F77FFB">
      <w:pPr>
        <w:spacing w:after="0"/>
        <w:ind w:left="2160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pict>
          <v:shape id="_x0000_s1028" type="#_x0000_t106" style="position:absolute;left:0;text-align:left;margin-left:25.75pt;margin-top:26pt;width:79.85pt;height:52.95pt;rotation:-960885fd;z-index:251663360" adj="19878,26275">
            <v:textbox style="mso-next-textbox:#_x0000_s1028">
              <w:txbxContent>
                <w:p w:rsidR="003C0E9E" w:rsidRPr="00263278" w:rsidRDefault="003C0E9E" w:rsidP="008503D9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40"/>
                      <w:szCs w:val="40"/>
                    </w:rPr>
                    <w:t>Salt</w:t>
                  </w:r>
                </w:p>
                <w:p w:rsidR="003C0E9E" w:rsidRDefault="003C0E9E" w:rsidP="008503D9"/>
              </w:txbxContent>
            </v:textbox>
          </v:shape>
        </w:pict>
      </w:r>
      <w:r>
        <w:t xml:space="preserve">  </w:t>
      </w:r>
      <w:r w:rsidRPr="00BD3554">
        <w:rPr>
          <w:rFonts w:ascii="Times New Roman" w:hAnsi="Times New Roman"/>
          <w:b/>
          <w:sz w:val="40"/>
          <w:szCs w:val="40"/>
        </w:rPr>
        <w:t>717-794-5800</w:t>
      </w:r>
      <w:r>
        <w:rPr>
          <w:rFonts w:ascii="Times New Roman" w:hAnsi="Times New Roman"/>
          <w:b/>
          <w:sz w:val="40"/>
          <w:szCs w:val="40"/>
        </w:rPr>
        <w:t xml:space="preserve">, </w:t>
      </w:r>
      <w:r w:rsidRPr="00BD3554">
        <w:rPr>
          <w:rFonts w:ascii="Times New Roman" w:hAnsi="Times New Roman"/>
          <w:b/>
          <w:sz w:val="40"/>
          <w:szCs w:val="40"/>
        </w:rPr>
        <w:t>Blue Ridge Summit, PA</w:t>
      </w:r>
    </w:p>
    <w:p w:rsidR="003C0E9E" w:rsidRPr="00BD3554" w:rsidRDefault="003C0E9E" w:rsidP="00B122F2">
      <w:pPr>
        <w:spacing w:after="0"/>
        <w:ind w:left="2160" w:firstLine="720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pict>
          <v:shape id="_x0000_s1029" type="#_x0000_t106" style="position:absolute;left:0;text-align:left;margin-left:393.8pt;margin-top:13.4pt;width:162.75pt;height:71.4pt;rotation:560740fd;z-index:251664384" adj="4372,27598">
            <v:textbox style="mso-next-textbox:#_x0000_s1029">
              <w:txbxContent>
                <w:p w:rsidR="003C0E9E" w:rsidRPr="003B61EF" w:rsidRDefault="003C0E9E" w:rsidP="003B61EF">
                  <w:pPr>
                    <w:rPr>
                      <w:rFonts w:ascii="Comic Sans MS" w:hAnsi="Comic Sans MS"/>
                      <w:b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b/>
                      <w:sz w:val="36"/>
                      <w:szCs w:val="36"/>
                    </w:rPr>
                    <w:t xml:space="preserve"> Protection</w:t>
                  </w:r>
                </w:p>
                <w:p w:rsidR="003C0E9E" w:rsidRDefault="003C0E9E" w:rsidP="003B61EF"/>
              </w:txbxContent>
            </v:textbox>
          </v:shape>
        </w:pict>
      </w:r>
      <w:r>
        <w:rPr>
          <w:rFonts w:ascii="Times New Roman" w:hAnsi="Times New Roman"/>
          <w:b/>
          <w:sz w:val="40"/>
          <w:szCs w:val="40"/>
        </w:rPr>
        <w:t xml:space="preserve">     </w:t>
      </w:r>
      <w:r w:rsidRPr="00BD3554">
        <w:rPr>
          <w:rFonts w:ascii="Times New Roman" w:hAnsi="Times New Roman"/>
          <w:b/>
          <w:sz w:val="40"/>
          <w:szCs w:val="40"/>
        </w:rPr>
        <w:t>Will Pick Up and Deliver</w:t>
      </w:r>
    </w:p>
    <w:p w:rsidR="003C0E9E" w:rsidRPr="00BD3554" w:rsidRDefault="003C0E9E" w:rsidP="000E4E53">
      <w:pPr>
        <w:rPr>
          <w:rFonts w:ascii="Times New Roman" w:hAnsi="Times New Roman"/>
          <w:b/>
          <w:sz w:val="28"/>
          <w:szCs w:val="28"/>
        </w:rPr>
      </w:pPr>
      <w:r w:rsidRPr="007D3B2C">
        <w:rPr>
          <w:rFonts w:ascii="Times New Roman" w:hAnsi="Times New Roman"/>
          <w:b/>
          <w:sz w:val="16"/>
          <w:szCs w:val="16"/>
        </w:rPr>
        <w:tab/>
      </w:r>
      <w:r w:rsidRPr="007D3B2C">
        <w:rPr>
          <w:rFonts w:ascii="Times New Roman" w:hAnsi="Times New Roman"/>
          <w:b/>
          <w:sz w:val="16"/>
          <w:szCs w:val="16"/>
        </w:rPr>
        <w:tab/>
      </w:r>
      <w:r w:rsidRPr="007D3B2C">
        <w:rPr>
          <w:rFonts w:ascii="Times New Roman" w:hAnsi="Times New Roman"/>
          <w:b/>
          <w:sz w:val="16"/>
          <w:szCs w:val="16"/>
        </w:rPr>
        <w:tab/>
      </w:r>
      <w:r w:rsidRPr="007D3B2C">
        <w:rPr>
          <w:rFonts w:ascii="Times New Roman" w:hAnsi="Times New Roman"/>
          <w:b/>
          <w:sz w:val="16"/>
          <w:szCs w:val="16"/>
        </w:rPr>
        <w:tab/>
      </w:r>
      <w:r w:rsidRPr="007D3B2C"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 xml:space="preserve">     </w:t>
      </w:r>
      <w:r w:rsidRPr="00BD3554">
        <w:rPr>
          <w:rFonts w:ascii="Times New Roman" w:hAnsi="Times New Roman"/>
          <w:b/>
          <w:sz w:val="28"/>
          <w:szCs w:val="28"/>
        </w:rPr>
        <w:t>GARY ROBERTS (OWNER)</w:t>
      </w:r>
    </w:p>
    <w:p w:rsidR="003C0E9E" w:rsidRPr="00B122F2" w:rsidRDefault="003C0E9E" w:rsidP="00561B8C">
      <w:pPr>
        <w:spacing w:line="240" w:lineRule="auto"/>
        <w:rPr>
          <w:rFonts w:ascii="Copperplate Gothic Bold" w:hAnsi="Copperplate Gothic Bold" w:cs="Aharoni"/>
          <w:sz w:val="16"/>
          <w:szCs w:val="16"/>
          <w:lang w:bidi="he-IL"/>
        </w:rPr>
      </w:pPr>
      <w:r>
        <w:rPr>
          <w:rFonts w:ascii="Copperplate Gothic Bold" w:hAnsi="Copperplate Gothic Bold" w:cs="Aharoni"/>
          <w:sz w:val="28"/>
          <w:szCs w:val="28"/>
          <w:lang w:bidi="he-IL"/>
        </w:rPr>
        <w:t xml:space="preserve"> </w:t>
      </w:r>
    </w:p>
    <w:p w:rsidR="003C0E9E" w:rsidRPr="008503D9" w:rsidRDefault="003C0E9E" w:rsidP="00B122F2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Copperplate Gothic Bold" w:hAnsi="Copperplate Gothic Bold" w:cs="Aharoni"/>
          <w:sz w:val="28"/>
          <w:szCs w:val="28"/>
          <w:lang w:bidi="he-IL"/>
        </w:rPr>
        <w:t xml:space="preserve"> </w:t>
      </w:r>
      <w:r w:rsidRPr="006C1894">
        <w:rPr>
          <w:rFonts w:ascii="Copperplate Gothic Bold" w:hAnsi="Copperplate Gothic Bold" w:cs="Aharoni"/>
          <w:sz w:val="28"/>
          <w:szCs w:val="28"/>
          <w:lang w:bidi="he-IL"/>
        </w:rPr>
        <w:t>Detailing Packages:</w:t>
      </w:r>
    </w:p>
    <w:p w:rsidR="003C0E9E" w:rsidRPr="003B61EF" w:rsidRDefault="003C0E9E" w:rsidP="006C189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u w:val="single"/>
        </w:rPr>
      </w:pPr>
      <w:r w:rsidRPr="00B122F2">
        <w:rPr>
          <w:rFonts w:ascii="Times New Roman" w:hAnsi="Times New Roman"/>
          <w:b/>
          <w:sz w:val="24"/>
          <w:szCs w:val="24"/>
          <w:u w:val="single"/>
        </w:rPr>
        <w:t xml:space="preserve">Wash &amp; Hand Wax Detail </w:t>
      </w:r>
      <w:r w:rsidRPr="00B122F2">
        <w:rPr>
          <w:rFonts w:ascii="Times New Roman" w:hAnsi="Times New Roman"/>
          <w:i/>
          <w:sz w:val="20"/>
          <w:szCs w:val="20"/>
          <w:u w:val="single"/>
        </w:rPr>
        <w:t>(Lasts up to one year)</w:t>
      </w:r>
    </w:p>
    <w:p w:rsidR="003C0E9E" w:rsidRPr="00077CEF" w:rsidRDefault="003C0E9E" w:rsidP="006C1894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*Remove bugs &amp; tar, *Clean wheels &amp; condition tires, *Hand wash &amp; chamois dry exterior, </w:t>
      </w:r>
    </w:p>
    <w:p w:rsidR="003C0E9E" w:rsidRPr="00077CEF" w:rsidRDefault="003C0E9E" w:rsidP="006C1894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*Wash &amp; wax door &amp; trunk jams, *Hand wax with Carnuba &amp; Teflon fortified wax</w:t>
      </w:r>
    </w:p>
    <w:p w:rsidR="003C0E9E" w:rsidRPr="00077CEF" w:rsidRDefault="003C0E9E" w:rsidP="00561B8C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3C0E9E" w:rsidRPr="00077CEF" w:rsidRDefault="003C0E9E" w:rsidP="00561B8C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Standard Car: $75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>Standard Truck:  $75</w:t>
      </w:r>
    </w:p>
    <w:p w:rsidR="003C0E9E" w:rsidRPr="00077CEF" w:rsidRDefault="003C0E9E" w:rsidP="00561B8C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Standard SUV-Minivan:  $75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 xml:space="preserve"> </w:t>
      </w:r>
      <w:r w:rsidRPr="00077CEF">
        <w:rPr>
          <w:rFonts w:ascii="Times New Roman" w:hAnsi="Times New Roman"/>
          <w:sz w:val="20"/>
          <w:szCs w:val="20"/>
        </w:rPr>
        <w:tab/>
        <w:t>Large Truck (with back seat):  $95</w:t>
      </w:r>
    </w:p>
    <w:p w:rsidR="003C0E9E" w:rsidRPr="00077CEF" w:rsidRDefault="003C0E9E" w:rsidP="00561B8C">
      <w:pPr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 xml:space="preserve">Large SUV-Van (with 2 back seats): $95 </w:t>
      </w:r>
      <w:r w:rsidRPr="00077CEF">
        <w:rPr>
          <w:rFonts w:ascii="Times New Roman" w:hAnsi="Times New Roman"/>
          <w:sz w:val="20"/>
          <w:szCs w:val="20"/>
        </w:rPr>
        <w:tab/>
      </w:r>
    </w:p>
    <w:p w:rsidR="003C0E9E" w:rsidRPr="00B122F2" w:rsidRDefault="003C0E9E" w:rsidP="00561B8C">
      <w:pPr>
        <w:spacing w:after="0"/>
        <w:rPr>
          <w:rFonts w:ascii="Times New Roman" w:hAnsi="Times New Roman"/>
          <w:sz w:val="20"/>
          <w:szCs w:val="20"/>
        </w:rPr>
      </w:pPr>
    </w:p>
    <w:p w:rsidR="003C0E9E" w:rsidRPr="00B122F2" w:rsidRDefault="003C0E9E" w:rsidP="00C6033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122F2">
        <w:rPr>
          <w:rFonts w:ascii="Times New Roman" w:hAnsi="Times New Roman"/>
          <w:b/>
          <w:sz w:val="24"/>
          <w:szCs w:val="24"/>
          <w:u w:val="single"/>
        </w:rPr>
        <w:t xml:space="preserve">Wash, Hand Wax </w:t>
      </w:r>
      <w:r w:rsidRPr="00B122F2">
        <w:rPr>
          <w:rFonts w:ascii="Times New Roman" w:hAnsi="Times New Roman"/>
          <w:i/>
          <w:sz w:val="20"/>
          <w:szCs w:val="20"/>
          <w:u w:val="single"/>
        </w:rPr>
        <w:t>(Lasts up to one year)</w:t>
      </w:r>
      <w:r w:rsidRPr="00B122F2">
        <w:rPr>
          <w:rFonts w:ascii="Times New Roman" w:hAnsi="Times New Roman"/>
          <w:b/>
          <w:sz w:val="24"/>
          <w:szCs w:val="24"/>
          <w:u w:val="single"/>
        </w:rPr>
        <w:t xml:space="preserve"> &amp; Interior</w:t>
      </w:r>
    </w:p>
    <w:p w:rsidR="003C0E9E" w:rsidRPr="00077CEF" w:rsidRDefault="003C0E9E" w:rsidP="00C6033E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*Remove bugs &amp; tar, *Clean wheels &amp; condition tires, * Hand wash &amp; chamois dry exterior, </w:t>
      </w:r>
    </w:p>
    <w:p w:rsidR="003C0E9E" w:rsidRDefault="003C0E9E" w:rsidP="00C6033E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* Wash &amp; wax door &amp; trunk jams * Clean inside &amp; outside windows, *Hand wax with Carnuba &amp; Teflon fortified wax, </w:t>
      </w:r>
    </w:p>
    <w:p w:rsidR="003C0E9E" w:rsidRPr="00077CEF" w:rsidRDefault="003C0E9E" w:rsidP="00C6033E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*Vacuum thoroughly, Wipe, and condition top dash (Shampoo seats &amp; carpet are extra)</w:t>
      </w:r>
    </w:p>
    <w:p w:rsidR="003C0E9E" w:rsidRPr="00077CEF" w:rsidRDefault="003C0E9E" w:rsidP="00561B8C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0E9E" w:rsidRPr="00077CEF" w:rsidRDefault="003C0E9E" w:rsidP="00561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ab/>
        <w:t>Standard Car: $100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>Standard Truck: $100</w:t>
      </w:r>
    </w:p>
    <w:p w:rsidR="003C0E9E" w:rsidRPr="00077CEF" w:rsidRDefault="003C0E9E" w:rsidP="00CF291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ab/>
        <w:t>Standard SUV- Minivan: $100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>Large Truck:  (with back seat):  $120</w:t>
      </w:r>
    </w:p>
    <w:p w:rsidR="003C0E9E" w:rsidRPr="00077CEF" w:rsidRDefault="003C0E9E" w:rsidP="00CF291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ab/>
        <w:t>Large SUV (with 2 back seats): $120</w:t>
      </w:r>
      <w:r w:rsidRPr="00077CEF">
        <w:rPr>
          <w:rFonts w:ascii="Times New Roman" w:hAnsi="Times New Roman"/>
          <w:sz w:val="20"/>
          <w:szCs w:val="20"/>
        </w:rPr>
        <w:tab/>
      </w:r>
    </w:p>
    <w:p w:rsidR="003C0E9E" w:rsidRPr="00077CEF" w:rsidRDefault="003C0E9E" w:rsidP="00CF291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ab/>
      </w:r>
    </w:p>
    <w:p w:rsidR="003C0E9E" w:rsidRPr="002451E1" w:rsidRDefault="003C0E9E" w:rsidP="00CF291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3C0E9E" w:rsidRPr="00B122F2" w:rsidRDefault="003C0E9E" w:rsidP="00C6033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122F2">
        <w:rPr>
          <w:rFonts w:ascii="Times New Roman" w:hAnsi="Times New Roman"/>
          <w:b/>
          <w:sz w:val="24"/>
          <w:szCs w:val="24"/>
          <w:u w:val="single"/>
        </w:rPr>
        <w:t xml:space="preserve">Wash, Polish Cleaner Compound, Hand Wax  </w:t>
      </w:r>
      <w:r w:rsidRPr="00B122F2">
        <w:rPr>
          <w:rFonts w:ascii="Times New Roman" w:hAnsi="Times New Roman"/>
          <w:i/>
          <w:sz w:val="20"/>
          <w:szCs w:val="20"/>
          <w:u w:val="single"/>
        </w:rPr>
        <w:t>(Lasts up to one year)</w:t>
      </w:r>
      <w:r w:rsidRPr="00B122F2">
        <w:rPr>
          <w:rFonts w:ascii="Times New Roman" w:hAnsi="Times New Roman"/>
          <w:b/>
          <w:sz w:val="24"/>
          <w:szCs w:val="24"/>
          <w:u w:val="single"/>
        </w:rPr>
        <w:t xml:space="preserve"> &amp; Interior</w:t>
      </w:r>
    </w:p>
    <w:p w:rsidR="003C0E9E" w:rsidRDefault="003C0E9E" w:rsidP="00561B8C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* Remove bugs &amp; tar, *Clean wheels &amp; condition tires, * Hand wash &amp; chamois dry exterior,</w:t>
      </w:r>
      <w:r>
        <w:rPr>
          <w:rFonts w:ascii="Times New Roman" w:hAnsi="Times New Roman"/>
          <w:sz w:val="20"/>
          <w:szCs w:val="20"/>
        </w:rPr>
        <w:t xml:space="preserve"> </w:t>
      </w:r>
      <w:r w:rsidRPr="00077CEF">
        <w:rPr>
          <w:rFonts w:ascii="Times New Roman" w:hAnsi="Times New Roman"/>
          <w:sz w:val="20"/>
          <w:szCs w:val="20"/>
        </w:rPr>
        <w:t xml:space="preserve">* Wash &amp; wax door &amp; trunk jams, *Polish all chrome, *Clean inside &amp; outside windows, </w:t>
      </w:r>
      <w:r>
        <w:rPr>
          <w:rFonts w:ascii="Times New Roman" w:hAnsi="Times New Roman"/>
          <w:sz w:val="20"/>
          <w:szCs w:val="20"/>
        </w:rPr>
        <w:t>*</w:t>
      </w:r>
      <w:r w:rsidRPr="00077CEF">
        <w:rPr>
          <w:rFonts w:ascii="Times New Roman" w:hAnsi="Times New Roman"/>
          <w:sz w:val="20"/>
          <w:szCs w:val="20"/>
        </w:rPr>
        <w:t>Polish Cleaner Compound (removes oxidations &amp; light scratches),</w:t>
      </w:r>
    </w:p>
    <w:p w:rsidR="003C0E9E" w:rsidRDefault="003C0E9E" w:rsidP="00561B8C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*Hand wax with Carnuba &amp; Teflon fortified wax, *Vacuum thoroughly, *Wipe &amp; condition top dash, </w:t>
      </w:r>
    </w:p>
    <w:p w:rsidR="003C0E9E" w:rsidRPr="00077CEF" w:rsidRDefault="003C0E9E" w:rsidP="00561B8C">
      <w:pPr>
        <w:pStyle w:val="ListParagraph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(Shampoo seats &amp; carpet are extra)</w:t>
      </w:r>
    </w:p>
    <w:p w:rsidR="003C0E9E" w:rsidRPr="00077CEF" w:rsidRDefault="003C0E9E" w:rsidP="00561B8C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Pr="00077CEF" w:rsidRDefault="003C0E9E" w:rsidP="00561B8C">
      <w:pPr>
        <w:pStyle w:val="ListParagraph"/>
        <w:rPr>
          <w:rFonts w:cs="Aharoni"/>
          <w:sz w:val="20"/>
          <w:szCs w:val="20"/>
          <w:lang w:bidi="he-IL"/>
        </w:rPr>
      </w:pPr>
      <w:r w:rsidRPr="00077CEF">
        <w:rPr>
          <w:rFonts w:cs="Aharoni"/>
          <w:sz w:val="20"/>
          <w:szCs w:val="20"/>
          <w:lang w:bidi="he-IL"/>
        </w:rPr>
        <w:t>Standard Car:  $125</w:t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cs="Aharoni"/>
          <w:sz w:val="20"/>
          <w:szCs w:val="20"/>
          <w:lang w:bidi="he-IL"/>
        </w:rPr>
        <w:tab/>
        <w:t>Standard Truck: $125</w:t>
      </w:r>
    </w:p>
    <w:p w:rsidR="003C0E9E" w:rsidRPr="00077CEF" w:rsidRDefault="003C0E9E" w:rsidP="007F7C14">
      <w:pPr>
        <w:pStyle w:val="ListParagraph"/>
        <w:rPr>
          <w:rFonts w:cs="Aharoni"/>
          <w:sz w:val="20"/>
          <w:szCs w:val="20"/>
          <w:lang w:bidi="he-IL"/>
        </w:rPr>
      </w:pPr>
      <w:r w:rsidRPr="00077CEF">
        <w:rPr>
          <w:rFonts w:cs="Aharoni"/>
          <w:sz w:val="20"/>
          <w:szCs w:val="20"/>
          <w:lang w:bidi="he-IL"/>
        </w:rPr>
        <w:t xml:space="preserve">Standard SUV-Minivan: $125 </w:t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cs="Aharoni"/>
          <w:sz w:val="20"/>
          <w:szCs w:val="20"/>
          <w:lang w:bidi="he-IL"/>
        </w:rPr>
        <w:tab/>
      </w:r>
      <w:r w:rsidRPr="00077CEF">
        <w:rPr>
          <w:rFonts w:ascii="Times New Roman" w:hAnsi="Times New Roman"/>
          <w:sz w:val="20"/>
          <w:szCs w:val="20"/>
        </w:rPr>
        <w:t>Large Truck:  (with back seat):  $145</w:t>
      </w:r>
    </w:p>
    <w:p w:rsidR="003C0E9E" w:rsidRPr="00077CEF" w:rsidRDefault="003C0E9E" w:rsidP="00561B8C">
      <w:pPr>
        <w:pStyle w:val="ListParagraph"/>
        <w:rPr>
          <w:rFonts w:ascii="Times New Roman" w:hAnsi="Times New Roman"/>
          <w:sz w:val="16"/>
          <w:szCs w:val="16"/>
        </w:rPr>
      </w:pPr>
      <w:r w:rsidRPr="00077CEF">
        <w:rPr>
          <w:rFonts w:ascii="Times New Roman" w:hAnsi="Times New Roman"/>
          <w:sz w:val="20"/>
          <w:szCs w:val="20"/>
        </w:rPr>
        <w:t>Large SUV-Van (with 2 back seats): $145</w:t>
      </w:r>
    </w:p>
    <w:p w:rsidR="003C0E9E" w:rsidRPr="00A87C31" w:rsidRDefault="003C0E9E" w:rsidP="00B122F2">
      <w:pPr>
        <w:spacing w:after="0"/>
        <w:rPr>
          <w:sz w:val="16"/>
          <w:szCs w:val="16"/>
          <w:u w:val="single"/>
        </w:rPr>
      </w:pPr>
    </w:p>
    <w:p w:rsidR="003C0E9E" w:rsidRPr="00077CEF" w:rsidRDefault="003C0E9E" w:rsidP="00B122F2">
      <w:pPr>
        <w:spacing w:after="0"/>
        <w:rPr>
          <w:rFonts w:ascii="Times New Roman" w:hAnsi="Times New Roman"/>
          <w:b/>
          <w:sz w:val="24"/>
          <w:szCs w:val="24"/>
        </w:rPr>
      </w:pPr>
      <w:r w:rsidRPr="00077CEF">
        <w:rPr>
          <w:rFonts w:ascii="Times New Roman" w:hAnsi="Times New Roman"/>
          <w:b/>
          <w:sz w:val="24"/>
          <w:szCs w:val="24"/>
          <w:u w:val="single"/>
        </w:rPr>
        <w:t>Interior Package</w:t>
      </w:r>
      <w:r w:rsidRPr="00077CEF">
        <w:rPr>
          <w:rFonts w:ascii="Times New Roman" w:hAnsi="Times New Roman"/>
          <w:b/>
          <w:sz w:val="24"/>
          <w:szCs w:val="24"/>
        </w:rPr>
        <w:t>:</w:t>
      </w:r>
    </w:p>
    <w:p w:rsidR="003C0E9E" w:rsidRPr="00077CEF" w:rsidRDefault="003C0E9E" w:rsidP="00B122F2">
      <w:pPr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*Clean </w:t>
      </w:r>
      <w:r>
        <w:rPr>
          <w:rFonts w:ascii="Times New Roman" w:hAnsi="Times New Roman"/>
          <w:sz w:val="20"/>
          <w:szCs w:val="20"/>
        </w:rPr>
        <w:t xml:space="preserve">inside </w:t>
      </w:r>
      <w:r w:rsidRPr="00077CEF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outside windows, *Clean and c</w:t>
      </w:r>
      <w:r w:rsidRPr="00077CEF">
        <w:rPr>
          <w:rFonts w:ascii="Times New Roman" w:hAnsi="Times New Roman"/>
          <w:sz w:val="20"/>
          <w:szCs w:val="20"/>
        </w:rPr>
        <w:t xml:space="preserve">ondition </w:t>
      </w:r>
      <w:r>
        <w:rPr>
          <w:rFonts w:ascii="Times New Roman" w:hAnsi="Times New Roman"/>
          <w:sz w:val="20"/>
          <w:szCs w:val="20"/>
        </w:rPr>
        <w:t>d</w:t>
      </w:r>
      <w:r w:rsidRPr="00077CEF">
        <w:rPr>
          <w:rFonts w:ascii="Times New Roman" w:hAnsi="Times New Roman"/>
          <w:sz w:val="20"/>
          <w:szCs w:val="20"/>
        </w:rPr>
        <w:t>ash &amp; all interior chrome, vi</w:t>
      </w:r>
      <w:r>
        <w:rPr>
          <w:rFonts w:ascii="Times New Roman" w:hAnsi="Times New Roman"/>
          <w:sz w:val="20"/>
          <w:szCs w:val="20"/>
        </w:rPr>
        <w:t xml:space="preserve">nyl, plastic, etc., </w:t>
      </w:r>
      <w:r w:rsidRPr="00077CEF">
        <w:rPr>
          <w:rFonts w:ascii="Times New Roman" w:hAnsi="Times New Roman"/>
          <w:sz w:val="20"/>
          <w:szCs w:val="20"/>
        </w:rPr>
        <w:t xml:space="preserve">*Vacuum </w:t>
      </w:r>
      <w:r>
        <w:rPr>
          <w:rFonts w:ascii="Times New Roman" w:hAnsi="Times New Roman"/>
          <w:sz w:val="20"/>
          <w:szCs w:val="20"/>
        </w:rPr>
        <w:t>thoroughly</w:t>
      </w:r>
    </w:p>
    <w:p w:rsidR="003C0E9E" w:rsidRPr="00A87C31" w:rsidRDefault="003C0E9E" w:rsidP="00B122F2">
      <w:pPr>
        <w:spacing w:after="0"/>
        <w:rPr>
          <w:rFonts w:ascii="Times New Roman" w:hAnsi="Times New Roman"/>
          <w:sz w:val="16"/>
          <w:szCs w:val="16"/>
        </w:rPr>
      </w:pPr>
    </w:p>
    <w:p w:rsidR="003C0E9E" w:rsidRPr="00077CEF" w:rsidRDefault="003C0E9E" w:rsidP="00B122F2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030" type="#_x0000_t106" style="position:absolute;left:0;text-align:left;margin-left:480.85pt;margin-top:1.85pt;width:87.85pt;height:52.75pt;rotation:1883051fd;z-index:251666432" adj="15034,33777">
            <v:textbox style="mso-next-textbox:#_x0000_s1030">
              <w:txbxContent>
                <w:p w:rsidR="003C0E9E" w:rsidRPr="00077CEF" w:rsidRDefault="003C0E9E" w:rsidP="00077CEF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077CEF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Ove</w:t>
                  </w: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r-&gt;</w:t>
                  </w:r>
                </w:p>
                <w:p w:rsidR="003C0E9E" w:rsidRDefault="003C0E9E" w:rsidP="00077CEF"/>
              </w:txbxContent>
            </v:textbox>
          </v:shape>
        </w:pict>
      </w:r>
      <w:r w:rsidRPr="00077CEF">
        <w:rPr>
          <w:rFonts w:ascii="Times New Roman" w:hAnsi="Times New Roman"/>
          <w:sz w:val="20"/>
          <w:szCs w:val="20"/>
        </w:rPr>
        <w:t>Standard Car: $</w:t>
      </w:r>
      <w:r>
        <w:rPr>
          <w:rFonts w:ascii="Times New Roman" w:hAnsi="Times New Roman"/>
          <w:sz w:val="20"/>
          <w:szCs w:val="20"/>
        </w:rPr>
        <w:t>5</w:t>
      </w:r>
      <w:r w:rsidRPr="00077CEF">
        <w:rPr>
          <w:rFonts w:ascii="Times New Roman" w:hAnsi="Times New Roman"/>
          <w:sz w:val="20"/>
          <w:szCs w:val="20"/>
        </w:rPr>
        <w:t>0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>Standard Truck:  $</w:t>
      </w:r>
      <w:r>
        <w:rPr>
          <w:rFonts w:ascii="Times New Roman" w:hAnsi="Times New Roman"/>
          <w:sz w:val="20"/>
          <w:szCs w:val="20"/>
        </w:rPr>
        <w:t>4</w:t>
      </w:r>
      <w:r w:rsidRPr="00077CEF">
        <w:rPr>
          <w:rFonts w:ascii="Times New Roman" w:hAnsi="Times New Roman"/>
          <w:sz w:val="20"/>
          <w:szCs w:val="20"/>
        </w:rPr>
        <w:t>0</w:t>
      </w:r>
    </w:p>
    <w:p w:rsidR="003C0E9E" w:rsidRPr="00077CEF" w:rsidRDefault="003C0E9E" w:rsidP="00B122F2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>Standard SUV-Minivan:  $</w:t>
      </w:r>
      <w:r>
        <w:rPr>
          <w:rFonts w:ascii="Times New Roman" w:hAnsi="Times New Roman"/>
          <w:sz w:val="20"/>
          <w:szCs w:val="20"/>
        </w:rPr>
        <w:t>6</w:t>
      </w:r>
      <w:r w:rsidRPr="00077CEF">
        <w:rPr>
          <w:rFonts w:ascii="Times New Roman" w:hAnsi="Times New Roman"/>
          <w:sz w:val="20"/>
          <w:szCs w:val="20"/>
        </w:rPr>
        <w:t>0</w:t>
      </w:r>
      <w:r w:rsidRPr="00077CEF"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ab/>
        <w:t xml:space="preserve"> </w:t>
      </w:r>
      <w:r w:rsidRPr="00077CEF">
        <w:rPr>
          <w:rFonts w:ascii="Times New Roman" w:hAnsi="Times New Roman"/>
          <w:sz w:val="20"/>
          <w:szCs w:val="20"/>
        </w:rPr>
        <w:tab/>
        <w:t>Large Truck (with back seat):  $</w:t>
      </w:r>
      <w:r>
        <w:rPr>
          <w:rFonts w:ascii="Times New Roman" w:hAnsi="Times New Roman"/>
          <w:sz w:val="20"/>
          <w:szCs w:val="20"/>
        </w:rPr>
        <w:t>5</w:t>
      </w:r>
      <w:r w:rsidRPr="00077CEF">
        <w:rPr>
          <w:rFonts w:ascii="Times New Roman" w:hAnsi="Times New Roman"/>
          <w:sz w:val="20"/>
          <w:szCs w:val="20"/>
        </w:rPr>
        <w:t>0</w:t>
      </w:r>
    </w:p>
    <w:p w:rsidR="003C0E9E" w:rsidRPr="00077CEF" w:rsidRDefault="003C0E9E" w:rsidP="00B122F2">
      <w:pPr>
        <w:spacing w:after="0"/>
        <w:rPr>
          <w:rFonts w:ascii="Times New Roman" w:hAnsi="Times New Roman"/>
          <w:sz w:val="20"/>
          <w:szCs w:val="20"/>
        </w:rPr>
      </w:pPr>
      <w:r w:rsidRPr="00077CEF"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 w:rsidRPr="00077CEF">
        <w:rPr>
          <w:rFonts w:ascii="Times New Roman" w:hAnsi="Times New Roman"/>
          <w:sz w:val="20"/>
          <w:szCs w:val="20"/>
        </w:rPr>
        <w:t>Large SUV-Van (with 2 back seats): $</w:t>
      </w:r>
      <w:r>
        <w:rPr>
          <w:rFonts w:ascii="Times New Roman" w:hAnsi="Times New Roman"/>
          <w:sz w:val="20"/>
          <w:szCs w:val="20"/>
        </w:rPr>
        <w:t>7</w:t>
      </w:r>
      <w:r w:rsidRPr="00077CEF">
        <w:rPr>
          <w:rFonts w:ascii="Times New Roman" w:hAnsi="Times New Roman"/>
          <w:sz w:val="20"/>
          <w:szCs w:val="20"/>
        </w:rPr>
        <w:t>0</w:t>
      </w:r>
    </w:p>
    <w:p w:rsidR="003C0E9E" w:rsidRPr="00E819C8" w:rsidRDefault="003C0E9E" w:rsidP="00B122F2">
      <w:pPr>
        <w:spacing w:after="0"/>
        <w:rPr>
          <w:rFonts w:ascii="Times New Roman" w:hAnsi="Times New Roman"/>
          <w:sz w:val="20"/>
          <w:szCs w:val="20"/>
        </w:rPr>
      </w:pPr>
    </w:p>
    <w:p w:rsidR="003C0E9E" w:rsidRPr="00B122F2" w:rsidRDefault="003C0E9E" w:rsidP="00B122F2">
      <w:pPr>
        <w:rPr>
          <w:rFonts w:cs="Aharoni"/>
          <w:lang w:bidi="he-IL"/>
        </w:rPr>
      </w:pPr>
      <w:r w:rsidRPr="00B122F2">
        <w:rPr>
          <w:rFonts w:ascii="Times New Roman" w:hAnsi="Times New Roman"/>
          <w:sz w:val="24"/>
          <w:szCs w:val="24"/>
        </w:rPr>
        <w:tab/>
      </w:r>
    </w:p>
    <w:p w:rsidR="003C0E9E" w:rsidRPr="00FE57E9" w:rsidRDefault="003C0E9E" w:rsidP="00561B8C">
      <w:pPr>
        <w:pStyle w:val="ListParagraph"/>
        <w:rPr>
          <w:rFonts w:cs="Aharoni"/>
          <w:sz w:val="16"/>
          <w:szCs w:val="16"/>
          <w:lang w:bidi="he-IL"/>
        </w:rPr>
      </w:pPr>
    </w:p>
    <w:p w:rsidR="003C0E9E" w:rsidRPr="005C443D" w:rsidRDefault="003C0E9E" w:rsidP="005C443D">
      <w:pPr>
        <w:pStyle w:val="ListParagraph"/>
        <w:spacing w:after="0"/>
        <w:rPr>
          <w:rFonts w:cs="Aharoni"/>
          <w:sz w:val="16"/>
          <w:szCs w:val="16"/>
          <w:lang w:bidi="he-IL"/>
        </w:rPr>
      </w:pP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  <w:r>
        <w:rPr>
          <w:rFonts w:cs="Aharoni"/>
          <w:lang w:bidi="he-IL"/>
        </w:rPr>
        <w:tab/>
      </w:r>
    </w:p>
    <w:p w:rsidR="003C0E9E" w:rsidRDefault="003C0E9E" w:rsidP="005C443D">
      <w:pPr>
        <w:spacing w:after="0"/>
        <w:rPr>
          <w:b/>
        </w:rPr>
      </w:pPr>
    </w:p>
    <w:p w:rsidR="003C0E9E" w:rsidRPr="000D3173" w:rsidRDefault="003C0E9E" w:rsidP="005C443D">
      <w:pPr>
        <w:spacing w:after="0"/>
        <w:rPr>
          <w:sz w:val="16"/>
          <w:szCs w:val="16"/>
        </w:rPr>
      </w:pPr>
    </w:p>
    <w:p w:rsidR="003C0E9E" w:rsidRDefault="003C0E9E" w:rsidP="005C443D">
      <w:pPr>
        <w:spacing w:after="0"/>
      </w:pPr>
      <w:r>
        <w:t>Date of Service: _____________</w:t>
      </w:r>
      <w:r>
        <w:tab/>
        <w:t xml:space="preserve">     Customer: _______________________________</w:t>
      </w:r>
      <w:r>
        <w:tab/>
        <w:t>Phone#: ______________________</w:t>
      </w:r>
    </w:p>
    <w:p w:rsidR="003C0E9E" w:rsidRPr="00BD3554" w:rsidRDefault="003C0E9E" w:rsidP="005C443D">
      <w:pPr>
        <w:spacing w:after="0"/>
        <w:rPr>
          <w:sz w:val="16"/>
          <w:szCs w:val="16"/>
        </w:rPr>
      </w:pPr>
    </w:p>
    <w:p w:rsidR="003C0E9E" w:rsidRDefault="003C0E9E" w:rsidP="005C443D">
      <w:pPr>
        <w:spacing w:after="0"/>
      </w:pPr>
      <w:r>
        <w:t>Amount Owed: $____________</w:t>
      </w:r>
      <w:r>
        <w:tab/>
        <w:t xml:space="preserve">     Address: ________________________________________________________________</w:t>
      </w:r>
    </w:p>
    <w:p w:rsidR="003C0E9E" w:rsidRPr="000D3173" w:rsidRDefault="003C0E9E" w:rsidP="005C443D">
      <w:pPr>
        <w:spacing w:after="0"/>
        <w:rPr>
          <w:sz w:val="12"/>
          <w:szCs w:val="16"/>
        </w:rPr>
      </w:pPr>
    </w:p>
    <w:p w:rsidR="003C0E9E" w:rsidRDefault="003C0E9E" w:rsidP="005C443D">
      <w:pPr>
        <w:spacing w:after="0"/>
      </w:pPr>
      <w:r>
        <w:t>Package# ________________</w:t>
      </w:r>
      <w:r>
        <w:tab/>
        <w:t xml:space="preserve">                         ________________________________________________________________</w:t>
      </w:r>
    </w:p>
    <w:p w:rsidR="003C0E9E" w:rsidRPr="00C74FB7" w:rsidRDefault="003C0E9E" w:rsidP="00017DB3">
      <w:pPr>
        <w:spacing w:after="0"/>
        <w:rPr>
          <w:rFonts w:ascii="Times New Roman" w:hAnsi="Times New Roman"/>
          <w:sz w:val="16"/>
          <w:szCs w:val="16"/>
        </w:rPr>
      </w:pPr>
    </w:p>
    <w:p w:rsidR="003C0E9E" w:rsidRDefault="003C0E9E" w:rsidP="00017DB3">
      <w:pPr>
        <w:spacing w:after="0"/>
        <w:rPr>
          <w:rFonts w:ascii="Times New Roman" w:hAnsi="Times New Roman" w:cs="Aharoni"/>
          <w:sz w:val="24"/>
          <w:szCs w:val="24"/>
          <w:lang w:bidi="he-IL"/>
        </w:rPr>
      </w:pPr>
      <w:r w:rsidRPr="00D42427">
        <w:rPr>
          <w:rFonts w:ascii="Times New Roman" w:hAnsi="Times New Roman" w:cs="Aharoni"/>
          <w:color w:val="0070C0"/>
          <w:sz w:val="24"/>
          <w:szCs w:val="24"/>
          <w:lang w:bidi="he-I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207pt;height:15.75pt" fillcolor="#0070c0" strokecolor="#1f497d">
            <v:shadow color="#868686"/>
            <v:textpath style="font-family:&quot;Arial Black&quot;;v-text-kern:t" trim="t" fitpath="t" string="Individual Services"/>
          </v:shape>
        </w:pict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  <w:t xml:space="preserve"> </w:t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  <w:t xml:space="preserve">  </w:t>
      </w:r>
      <w:r w:rsidRPr="007A0B1A">
        <w:rPr>
          <w:rFonts w:ascii="Times New Roman" w:hAnsi="Times New Roman" w:cs="Aharoni"/>
          <w:noProof/>
          <w:color w:val="0070C0"/>
          <w:sz w:val="24"/>
          <w:szCs w:val="24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" o:spid="_x0000_i1028" type="#_x0000_t75" style="width:113.25pt;height:108.75pt;visibility:visible">
            <v:imagedata r:id="rId5" o:title=""/>
          </v:shape>
        </w:pict>
      </w:r>
      <w:r>
        <w:rPr>
          <w:rFonts w:ascii="Times New Roman" w:hAnsi="Times New Roman" w:cs="Aharoni"/>
          <w:color w:val="0070C0"/>
          <w:sz w:val="24"/>
          <w:szCs w:val="24"/>
          <w:lang w:bidi="he-IL"/>
        </w:rPr>
        <w:tab/>
      </w:r>
    </w:p>
    <w:p w:rsidR="003C0E9E" w:rsidRPr="002F66BF" w:rsidRDefault="003C0E9E" w:rsidP="00017DB3">
      <w:pPr>
        <w:spacing w:after="0"/>
        <w:rPr>
          <w:rFonts w:ascii="Times New Roman" w:hAnsi="Times New Roman"/>
          <w:sz w:val="16"/>
          <w:szCs w:val="16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1" style="position:absolute;left:0;text-align:left;margin-left:-1.5pt;margin-top:.15pt;width:14.6pt;height:12pt;z-index:251648000" arcsize="10923f"/>
        </w:pict>
      </w:r>
      <w:r>
        <w:rPr>
          <w:rFonts w:ascii="Times New Roman" w:hAnsi="Times New Roman"/>
          <w:sz w:val="24"/>
          <w:szCs w:val="24"/>
        </w:rPr>
        <w:t>Remove Heavy Scratches &amp; Scuff Marks</w:t>
      </w:r>
      <w:r>
        <w:rPr>
          <w:rFonts w:ascii="Times New Roman" w:hAnsi="Times New Roman"/>
          <w:sz w:val="24"/>
          <w:szCs w:val="24"/>
        </w:rPr>
        <w:tab/>
        <w:t>$25 &amp; up</w:t>
      </w:r>
    </w:p>
    <w:p w:rsidR="003C0E9E" w:rsidRPr="002F66BF" w:rsidRDefault="003C0E9E" w:rsidP="00017DB3">
      <w:pPr>
        <w:spacing w:after="0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2" style="position:absolute;left:0;text-align:left;margin-left:-1.5pt;margin-top:2.3pt;width:14.6pt;height:12pt;z-index:251649024" arcsize="10923f"/>
        </w:pict>
      </w:r>
      <w:r>
        <w:rPr>
          <w:rFonts w:ascii="Times New Roman" w:hAnsi="Times New Roman"/>
          <w:sz w:val="24"/>
          <w:szCs w:val="24"/>
        </w:rPr>
        <w:t>Carpet Shampoo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$25 </w:t>
      </w:r>
      <w:r w:rsidRPr="00A87C31">
        <w:rPr>
          <w:rFonts w:ascii="Times New Roman" w:hAnsi="Times New Roman"/>
          <w:i/>
        </w:rPr>
        <w:t xml:space="preserve">(for front seat area, additional $10 for each set </w:t>
      </w:r>
      <w:r>
        <w:rPr>
          <w:rFonts w:ascii="Times New Roman" w:hAnsi="Times New Roman"/>
          <w:i/>
        </w:rPr>
        <w:t xml:space="preserve">of </w:t>
      </w:r>
      <w:r w:rsidRPr="00A87C31">
        <w:rPr>
          <w:rFonts w:ascii="Times New Roman" w:hAnsi="Times New Roman"/>
          <w:i/>
        </w:rPr>
        <w:t>back seat</w:t>
      </w:r>
      <w:r>
        <w:rPr>
          <w:rFonts w:ascii="Times New Roman" w:hAnsi="Times New Roman"/>
          <w:i/>
        </w:rPr>
        <w:t>s</w:t>
      </w:r>
      <w:r w:rsidRPr="00A87C31">
        <w:rPr>
          <w:rFonts w:ascii="Times New Roman" w:hAnsi="Times New Roman"/>
          <w:i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C0E9E" w:rsidRPr="002F66BF" w:rsidRDefault="003C0E9E" w:rsidP="002F66BF">
      <w:pPr>
        <w:pStyle w:val="ListParagraph"/>
        <w:ind w:left="1005"/>
        <w:rPr>
          <w:rFonts w:ascii="Times New Roman" w:hAnsi="Times New Roman"/>
          <w:sz w:val="20"/>
          <w:szCs w:val="20"/>
        </w:rPr>
      </w:pPr>
    </w:p>
    <w:p w:rsidR="003C0E9E" w:rsidRDefault="003C0E9E" w:rsidP="00A87C3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3" style="position:absolute;left:0;text-align:left;margin-left:-1.5pt;margin-top:2.4pt;width:14.6pt;height:12pt;z-index:251650048" arcsize="10923f"/>
        </w:pict>
      </w:r>
      <w:r>
        <w:rPr>
          <w:rFonts w:ascii="Times New Roman" w:hAnsi="Times New Roman"/>
          <w:sz w:val="24"/>
          <w:szCs w:val="24"/>
        </w:rPr>
        <w:t>Clean &amp; Conditions Seats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$35 </w:t>
      </w:r>
      <w:r w:rsidRPr="00A87C31">
        <w:rPr>
          <w:rFonts w:ascii="Times New Roman" w:hAnsi="Times New Roman"/>
          <w:i/>
        </w:rPr>
        <w:t xml:space="preserve">(for front seat area, additional $10 for each set </w:t>
      </w:r>
      <w:r>
        <w:rPr>
          <w:rFonts w:ascii="Times New Roman" w:hAnsi="Times New Roman"/>
          <w:i/>
        </w:rPr>
        <w:t xml:space="preserve">of </w:t>
      </w:r>
      <w:r w:rsidRPr="00A87C31">
        <w:rPr>
          <w:rFonts w:ascii="Times New Roman" w:hAnsi="Times New Roman"/>
          <w:i/>
        </w:rPr>
        <w:t>back seat</w:t>
      </w:r>
      <w:r>
        <w:rPr>
          <w:rFonts w:ascii="Times New Roman" w:hAnsi="Times New Roman"/>
          <w:i/>
        </w:rPr>
        <w:t>s</w:t>
      </w:r>
      <w:r w:rsidRPr="00A87C31">
        <w:rPr>
          <w:rFonts w:ascii="Times New Roman" w:hAnsi="Times New Roman"/>
          <w:i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C0E9E" w:rsidRPr="002F66BF" w:rsidRDefault="003C0E9E" w:rsidP="002F66BF">
      <w:pPr>
        <w:pStyle w:val="ListParagraph"/>
        <w:ind w:left="1005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4" style="position:absolute;left:0;text-align:left;margin-left:-1.5pt;margin-top:1.45pt;width:14.6pt;height:12pt;z-index:251651072" arcsize="10923f"/>
        </w:pict>
      </w:r>
      <w:r>
        <w:rPr>
          <w:rFonts w:ascii="Times New Roman" w:hAnsi="Times New Roman"/>
          <w:sz w:val="24"/>
          <w:szCs w:val="24"/>
        </w:rPr>
        <w:t>Clean &amp; Condition Dash &amp; All Trim</w:t>
      </w:r>
      <w:r>
        <w:rPr>
          <w:rFonts w:ascii="Times New Roman" w:hAnsi="Times New Roman"/>
          <w:sz w:val="24"/>
          <w:szCs w:val="24"/>
        </w:rPr>
        <w:tab/>
        <w:t>$25 &amp; up</w:t>
      </w:r>
    </w:p>
    <w:p w:rsidR="003C0E9E" w:rsidRPr="002F66BF" w:rsidRDefault="003C0E9E" w:rsidP="00017DB3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5" style="position:absolute;left:0;text-align:left;margin-left:-1.5pt;margin-top:.45pt;width:14.6pt;height:12pt;z-index:251652096" arcsize="10923f"/>
        </w:pict>
      </w:r>
      <w:r>
        <w:rPr>
          <w:rFonts w:ascii="Times New Roman" w:hAnsi="Times New Roman"/>
          <w:sz w:val="24"/>
          <w:szCs w:val="24"/>
        </w:rPr>
        <w:t>Clean Windows Inside &amp;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  5 &amp; up</w:t>
      </w:r>
    </w:p>
    <w:p w:rsidR="003C0E9E" w:rsidRPr="00017DB3" w:rsidRDefault="003C0E9E" w:rsidP="00017DB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6" style="position:absolute;left:0;text-align:left;margin-left:-1.5pt;margin-top:14.3pt;width:14.6pt;height:12pt;z-index:251653120" arcsize="10923f"/>
        </w:pict>
      </w: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Vacuum Interior &amp; Trunk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  5 &amp; up</w:t>
      </w:r>
    </w:p>
    <w:p w:rsidR="003C0E9E" w:rsidRPr="00017DB3" w:rsidRDefault="003C0E9E" w:rsidP="00017DB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7" style="position:absolute;left:0;text-align:left;margin-left:-1.5pt;margin-top:14.9pt;width:14.6pt;height:12pt;z-index:251654144" arcsize="10923f"/>
        </w:pict>
      </w: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&amp; Polish Wheels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$25 &amp; up</w:t>
      </w:r>
    </w:p>
    <w:p w:rsidR="003C0E9E" w:rsidRPr="00017DB3" w:rsidRDefault="003C0E9E" w:rsidP="00017DB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8" style="position:absolute;left:0;text-align:left;margin-left:-1.5pt;margin-top:15.55pt;width:14.6pt;height:12pt;z-index:251655168" arcsize="10923f"/>
        </w:pict>
      </w: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Engine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$35 &amp; up</w:t>
      </w:r>
    </w:p>
    <w:p w:rsidR="003C0E9E" w:rsidRPr="002F66BF" w:rsidRDefault="003C0E9E" w:rsidP="00017DB3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39" style="position:absolute;left:0;text-align:left;margin-left:-1.5pt;margin-top:1.35pt;width:14.6pt;height:12pt;z-index:251656192" arcsize="10923f"/>
        </w:pict>
      </w:r>
      <w:r>
        <w:rPr>
          <w:rFonts w:ascii="Times New Roman" w:hAnsi="Times New Roman"/>
          <w:sz w:val="24"/>
          <w:szCs w:val="24"/>
        </w:rPr>
        <w:t>Clean &amp; Condition Vinyl Top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$35 &amp; up</w:t>
      </w:r>
    </w:p>
    <w:p w:rsidR="003C0E9E" w:rsidRPr="002F66BF" w:rsidRDefault="003C0E9E" w:rsidP="00017DB3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40" style="position:absolute;left:0;text-align:left;margin-left:-1.5pt;margin-top:2.4pt;width:14.6pt;height:12pt;z-index:251657216" arcsize="10923f"/>
        </w:pict>
      </w:r>
      <w:r>
        <w:rPr>
          <w:rFonts w:ascii="Times New Roman" w:hAnsi="Times New Roman"/>
          <w:sz w:val="24"/>
          <w:szCs w:val="24"/>
        </w:rPr>
        <w:t>Fabric Guard Seats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$29 &amp; up</w:t>
      </w:r>
    </w:p>
    <w:p w:rsidR="003C0E9E" w:rsidRPr="002F66BF" w:rsidRDefault="003C0E9E" w:rsidP="00017DB3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41" style="position:absolute;left:0;text-align:left;margin-left:-1.5pt;margin-top:3.6pt;width:14.6pt;height:12pt;z-index:251658240" arcsize="10923f"/>
        </w:pict>
      </w:r>
      <w:r>
        <w:rPr>
          <w:rFonts w:ascii="Times New Roman" w:hAnsi="Times New Roman"/>
          <w:sz w:val="24"/>
          <w:szCs w:val="24"/>
        </w:rPr>
        <w:t>Fabric Guard Carpet &amp; Mats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$29 &amp; up</w:t>
      </w:r>
    </w:p>
    <w:p w:rsidR="003C0E9E" w:rsidRPr="002F66BF" w:rsidRDefault="003C0E9E" w:rsidP="00D851C1">
      <w:pPr>
        <w:pStyle w:val="ListParagraph"/>
        <w:rPr>
          <w:rFonts w:ascii="Times New Roman" w:hAnsi="Times New Roman"/>
          <w:sz w:val="20"/>
          <w:szCs w:val="20"/>
        </w:rPr>
      </w:pP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42" style="position:absolute;left:0;text-align:left;margin-left:-1.5pt;margin-top:2.15pt;width:14.6pt;height:12pt;z-index:251659264" arcsize="10923f"/>
        </w:pict>
      </w:r>
      <w:r>
        <w:rPr>
          <w:rFonts w:ascii="Times New Roman" w:hAnsi="Times New Roman"/>
          <w:sz w:val="24"/>
          <w:szCs w:val="24"/>
        </w:rPr>
        <w:t>Remove Dog/Cat Hair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$15 &amp; up</w:t>
      </w:r>
    </w:p>
    <w:p w:rsidR="003C0E9E" w:rsidRPr="00D851C1" w:rsidRDefault="003C0E9E" w:rsidP="00D851C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43" style="position:absolute;left:0;text-align:left;margin-left:-1.5pt;margin-top:14.95pt;width:14.6pt;height:12pt;z-index:251660288" arcsize="10923f"/>
        </w:pict>
      </w:r>
    </w:p>
    <w:p w:rsidR="003C0E9E" w:rsidRDefault="003C0E9E" w:rsidP="00017DB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&amp; Wax Truck Caps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$20 &amp; up</w:t>
      </w:r>
    </w:p>
    <w:p w:rsidR="003C0E9E" w:rsidRDefault="003C0E9E" w:rsidP="002F5A9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oundrect id="_x0000_s1044" style="position:absolute;margin-left:-1.5pt;margin-top:15.25pt;width:14.6pt;height:12pt;z-index:251665408" arcsize="10923f"/>
        </w:pict>
      </w:r>
    </w:p>
    <w:p w:rsidR="003C0E9E" w:rsidRPr="00A87C31" w:rsidRDefault="003C0E9E" w:rsidP="005C443D">
      <w:pPr>
        <w:pStyle w:val="ListParagraph"/>
        <w:numPr>
          <w:ilvl w:val="0"/>
          <w:numId w:val="3"/>
        </w:numPr>
        <w:spacing w:after="0"/>
      </w:pPr>
      <w:r w:rsidRPr="002F66BF">
        <w:rPr>
          <w:rFonts w:ascii="Times New Roman" w:hAnsi="Times New Roman"/>
          <w:sz w:val="24"/>
          <w:szCs w:val="24"/>
        </w:rPr>
        <w:t xml:space="preserve">Headlight Recondition </w:t>
      </w:r>
      <w:r w:rsidRPr="002F66BF">
        <w:rPr>
          <w:rFonts w:ascii="Times New Roman" w:hAnsi="Times New Roman"/>
          <w:sz w:val="24"/>
          <w:szCs w:val="24"/>
        </w:rPr>
        <w:tab/>
      </w:r>
      <w:r w:rsidRPr="002F66BF">
        <w:rPr>
          <w:rFonts w:ascii="Times New Roman" w:hAnsi="Times New Roman"/>
          <w:sz w:val="24"/>
          <w:szCs w:val="24"/>
        </w:rPr>
        <w:tab/>
      </w:r>
      <w:r w:rsidRPr="002F66BF">
        <w:rPr>
          <w:rFonts w:ascii="Times New Roman" w:hAnsi="Times New Roman"/>
          <w:sz w:val="24"/>
          <w:szCs w:val="24"/>
        </w:rPr>
        <w:tab/>
        <w:t>$10 each</w:t>
      </w:r>
    </w:p>
    <w:p w:rsidR="003C0E9E" w:rsidRDefault="003C0E9E" w:rsidP="00A87C31">
      <w:pPr>
        <w:pStyle w:val="ListParagraph"/>
      </w:pPr>
    </w:p>
    <w:p w:rsidR="003C0E9E" w:rsidRDefault="003C0E9E" w:rsidP="005C443D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pict>
          <v:roundrect id="_x0000_s1045" style="position:absolute;left:0;text-align:left;margin-left:-1.5pt;margin-top:1.5pt;width:14.6pt;height:12pt;z-index:251667456" arcsize="10923f"/>
        </w:pict>
      </w:r>
      <w:r>
        <w:t>Other</w:t>
      </w:r>
      <w:r>
        <w:tab/>
      </w:r>
      <w:r>
        <w:tab/>
      </w:r>
      <w:r>
        <w:tab/>
      </w:r>
      <w:r>
        <w:tab/>
      </w:r>
      <w:r>
        <w:tab/>
        <w:t xml:space="preserve">To Be Discussed                         </w:t>
      </w:r>
    </w:p>
    <w:p w:rsidR="003C0E9E" w:rsidRDefault="003C0E9E" w:rsidP="00A87C31">
      <w:pPr>
        <w:spacing w:after="0"/>
      </w:pPr>
    </w:p>
    <w:p w:rsidR="003C0E9E" w:rsidRPr="000338F9" w:rsidRDefault="003C0E9E" w:rsidP="00A87C31">
      <w:pPr>
        <w:spacing w:after="0"/>
        <w:rPr>
          <w:sz w:val="16"/>
          <w:szCs w:val="16"/>
        </w:rPr>
      </w:pPr>
    </w:p>
    <w:p w:rsidR="003C0E9E" w:rsidRPr="000338F9" w:rsidRDefault="003C0E9E" w:rsidP="00A87C31">
      <w:pPr>
        <w:spacing w:after="0"/>
        <w:rPr>
          <w:b/>
          <w:i/>
        </w:rPr>
      </w:pPr>
      <w:r w:rsidRPr="000338F9">
        <w:rPr>
          <w:b/>
          <w:i/>
        </w:rPr>
        <w:t>All wash and detailing prices quoted are estimates based on an average vehicle in reasonable condition. A firm price</w:t>
      </w:r>
    </w:p>
    <w:p w:rsidR="003C0E9E" w:rsidRPr="000338F9" w:rsidRDefault="003C0E9E" w:rsidP="00A87C31">
      <w:pPr>
        <w:spacing w:after="0"/>
        <w:rPr>
          <w:b/>
          <w:i/>
        </w:rPr>
      </w:pPr>
      <w:r w:rsidRPr="000338F9">
        <w:rPr>
          <w:b/>
          <w:i/>
        </w:rPr>
        <w:t>can only be quoted by the inspection of your automobile.</w:t>
      </w:r>
    </w:p>
    <w:p w:rsidR="003C0E9E" w:rsidRPr="000338F9" w:rsidRDefault="003C0E9E" w:rsidP="00A87C31">
      <w:pPr>
        <w:spacing w:after="0"/>
        <w:rPr>
          <w:b/>
          <w:i/>
        </w:rPr>
      </w:pPr>
    </w:p>
    <w:p w:rsidR="003C0E9E" w:rsidRDefault="003C0E9E" w:rsidP="00A87C31">
      <w:pPr>
        <w:spacing w:after="0"/>
      </w:pPr>
    </w:p>
    <w:sectPr w:rsidR="003C0E9E" w:rsidSect="00FE57E9">
      <w:pgSz w:w="12240" w:h="15840"/>
      <w:pgMar w:top="180" w:right="18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pperplate Gothic Bold">
    <w:altName w:val="LuzSans-Medium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353E49"/>
    <w:multiLevelType w:val="hybridMultilevel"/>
    <w:tmpl w:val="0C3A63CE"/>
    <w:lvl w:ilvl="0" w:tplc="1DE42B64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">
    <w:nsid w:val="65A3596A"/>
    <w:multiLevelType w:val="hybridMultilevel"/>
    <w:tmpl w:val="49B049F0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FAE"/>
    <w:rsid w:val="00017DB3"/>
    <w:rsid w:val="000338F9"/>
    <w:rsid w:val="0005559C"/>
    <w:rsid w:val="00077CEF"/>
    <w:rsid w:val="00082184"/>
    <w:rsid w:val="000C4174"/>
    <w:rsid w:val="000D3173"/>
    <w:rsid w:val="000E4E53"/>
    <w:rsid w:val="000F4A81"/>
    <w:rsid w:val="000F500C"/>
    <w:rsid w:val="001857EB"/>
    <w:rsid w:val="00196A05"/>
    <w:rsid w:val="00207D87"/>
    <w:rsid w:val="00224C53"/>
    <w:rsid w:val="002451E1"/>
    <w:rsid w:val="002529A5"/>
    <w:rsid w:val="00263278"/>
    <w:rsid w:val="00285EC8"/>
    <w:rsid w:val="002912F4"/>
    <w:rsid w:val="002B3EC3"/>
    <w:rsid w:val="002C644B"/>
    <w:rsid w:val="002D3B6E"/>
    <w:rsid w:val="002D5A6A"/>
    <w:rsid w:val="002E2FAE"/>
    <w:rsid w:val="002E67A6"/>
    <w:rsid w:val="002F5A9B"/>
    <w:rsid w:val="002F66BF"/>
    <w:rsid w:val="0031150E"/>
    <w:rsid w:val="00321687"/>
    <w:rsid w:val="003572F8"/>
    <w:rsid w:val="0039608A"/>
    <w:rsid w:val="003B511F"/>
    <w:rsid w:val="003B61EF"/>
    <w:rsid w:val="003C0E9E"/>
    <w:rsid w:val="003E2C63"/>
    <w:rsid w:val="00440F71"/>
    <w:rsid w:val="004823CF"/>
    <w:rsid w:val="004864AA"/>
    <w:rsid w:val="004B5EDE"/>
    <w:rsid w:val="004F12C3"/>
    <w:rsid w:val="0053738D"/>
    <w:rsid w:val="005375D7"/>
    <w:rsid w:val="00540352"/>
    <w:rsid w:val="005448DD"/>
    <w:rsid w:val="00544C9A"/>
    <w:rsid w:val="00561B8C"/>
    <w:rsid w:val="0056499E"/>
    <w:rsid w:val="005B525D"/>
    <w:rsid w:val="005C443D"/>
    <w:rsid w:val="005E6AD5"/>
    <w:rsid w:val="00625B55"/>
    <w:rsid w:val="0062779D"/>
    <w:rsid w:val="0063063C"/>
    <w:rsid w:val="00657A36"/>
    <w:rsid w:val="00671937"/>
    <w:rsid w:val="006C1894"/>
    <w:rsid w:val="007460D7"/>
    <w:rsid w:val="007734A9"/>
    <w:rsid w:val="00795601"/>
    <w:rsid w:val="007A0B1A"/>
    <w:rsid w:val="007B7146"/>
    <w:rsid w:val="007D3B2C"/>
    <w:rsid w:val="007E14A8"/>
    <w:rsid w:val="007F7C14"/>
    <w:rsid w:val="00810302"/>
    <w:rsid w:val="00825D02"/>
    <w:rsid w:val="00826F56"/>
    <w:rsid w:val="00836D1A"/>
    <w:rsid w:val="008503D9"/>
    <w:rsid w:val="008765BA"/>
    <w:rsid w:val="008C6B35"/>
    <w:rsid w:val="008E4522"/>
    <w:rsid w:val="00945326"/>
    <w:rsid w:val="009A0005"/>
    <w:rsid w:val="009A6503"/>
    <w:rsid w:val="00A14526"/>
    <w:rsid w:val="00A208BC"/>
    <w:rsid w:val="00A64D16"/>
    <w:rsid w:val="00A87C31"/>
    <w:rsid w:val="00AA702B"/>
    <w:rsid w:val="00AD0480"/>
    <w:rsid w:val="00B122F2"/>
    <w:rsid w:val="00B74C03"/>
    <w:rsid w:val="00BA103D"/>
    <w:rsid w:val="00BB632C"/>
    <w:rsid w:val="00BD3554"/>
    <w:rsid w:val="00C028C8"/>
    <w:rsid w:val="00C23D83"/>
    <w:rsid w:val="00C6033E"/>
    <w:rsid w:val="00C74FB7"/>
    <w:rsid w:val="00CB6C3F"/>
    <w:rsid w:val="00CF2915"/>
    <w:rsid w:val="00D42427"/>
    <w:rsid w:val="00D851C1"/>
    <w:rsid w:val="00DF7934"/>
    <w:rsid w:val="00DF7C5C"/>
    <w:rsid w:val="00E52737"/>
    <w:rsid w:val="00E819C8"/>
    <w:rsid w:val="00EA64BB"/>
    <w:rsid w:val="00EB6F30"/>
    <w:rsid w:val="00EE2129"/>
    <w:rsid w:val="00EF075A"/>
    <w:rsid w:val="00F76B49"/>
    <w:rsid w:val="00F77FFB"/>
    <w:rsid w:val="00F83366"/>
    <w:rsid w:val="00F90785"/>
    <w:rsid w:val="00FA6AFA"/>
    <w:rsid w:val="00FC4652"/>
    <w:rsid w:val="00FE57E9"/>
    <w:rsid w:val="00FF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8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C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1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C1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472</Words>
  <Characters>2692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</dc:title>
  <dc:subject/>
  <dc:creator>Phyllis</dc:creator>
  <cp:keywords/>
  <dc:description/>
  <cp:lastModifiedBy>Admin</cp:lastModifiedBy>
  <cp:revision>2</cp:revision>
  <cp:lastPrinted>2009-11-12T17:35:00Z</cp:lastPrinted>
  <dcterms:created xsi:type="dcterms:W3CDTF">2010-09-26T15:11:00Z</dcterms:created>
  <dcterms:modified xsi:type="dcterms:W3CDTF">2010-09-26T15:11:00Z</dcterms:modified>
</cp:coreProperties>
</file>